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8451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699C5CE1" wp14:editId="2EA40F43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FFB9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6EA49EA" wp14:editId="45228846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566B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345043D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49C068EF" w14:textId="3120553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031349381" w:edGrp="everyone"/>
      <w:r w:rsidR="006765DF">
        <w:rPr>
          <w:rFonts w:ascii="Times New Roman" w:hAnsi="Times New Roman" w:hint="eastAsia"/>
          <w:b/>
          <w:sz w:val="28"/>
          <w:szCs w:val="28"/>
          <w:u w:val="single"/>
        </w:rPr>
        <w:t>七</w:t>
      </w:r>
      <w:permEnd w:id="1031349381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300220615" w:edGrp="everyone"/>
      <w:r w:rsidR="006765DF">
        <w:rPr>
          <w:rFonts w:ascii="Times New Roman" w:hAnsi="Times New Roman" w:hint="eastAsia"/>
          <w:b/>
          <w:sz w:val="28"/>
          <w:szCs w:val="28"/>
          <w:u w:val="single"/>
        </w:rPr>
        <w:t>代理服务器软件</w:t>
      </w:r>
      <w:permEnd w:id="30022061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866B51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53446086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534460863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0D0021B" w14:textId="07311D05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32559087" w:edGrp="everyone"/>
      <w:r w:rsidR="006765DF">
        <w:rPr>
          <w:rFonts w:ascii="Times New Roman" w:hAnsi="Times New Roman" w:hint="eastAsia"/>
          <w:b/>
          <w:sz w:val="28"/>
          <w:szCs w:val="28"/>
          <w:u w:val="single"/>
        </w:rPr>
        <w:t>石伟宁</w:t>
      </w:r>
      <w:permEnd w:id="133255908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6ED8D12" w14:textId="0388559F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4489427" w:edGrp="everyone"/>
      <w:r w:rsidR="006765DF">
        <w:rPr>
          <w:rFonts w:ascii="Times New Roman" w:hAnsi="Times New Roman" w:hint="eastAsia"/>
          <w:b/>
          <w:sz w:val="28"/>
          <w:szCs w:val="28"/>
          <w:u w:val="single"/>
        </w:rPr>
        <w:t>22920192204269</w:t>
      </w:r>
      <w:permEnd w:id="146448942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249950C" w14:textId="10D5439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460404429" w:edGrp="everyone"/>
      <w:r w:rsidR="006765DF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permEnd w:id="1460404429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951478986" w:edGrp="everyone"/>
      <w:r w:rsidR="006765DF">
        <w:rPr>
          <w:rFonts w:ascii="Times New Roman" w:hAnsi="Times New Roman" w:hint="eastAsia"/>
          <w:b/>
          <w:sz w:val="28"/>
          <w:szCs w:val="28"/>
          <w:u w:val="single"/>
        </w:rPr>
        <w:t>28</w:t>
      </w:r>
      <w:permEnd w:id="195147898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BE7DF53" w14:textId="3DFCD5DE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022043219" w:edGrp="everyone"/>
      <w:r w:rsidR="006765DF">
        <w:rPr>
          <w:rFonts w:hint="eastAsia"/>
          <w:b/>
          <w:sz w:val="28"/>
          <w:szCs w:val="28"/>
        </w:rPr>
        <w:t>5</w:t>
      </w:r>
      <w:permEnd w:id="102204321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550923838" w:edGrp="everyone"/>
      <w:r w:rsidR="006765DF">
        <w:rPr>
          <w:rFonts w:hint="eastAsia"/>
          <w:b/>
          <w:sz w:val="28"/>
          <w:szCs w:val="28"/>
        </w:rPr>
        <w:t>28</w:t>
      </w:r>
      <w:permEnd w:id="1550923838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496F578E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F7ECBB6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4E59D8E3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67E25926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7182FB17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48E79DF6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78A3C2E7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3D78FE45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5BF7BB3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7DF96BAC" w14:textId="07920CAC" w:rsidR="00361252" w:rsidRPr="00D328C3" w:rsidRDefault="006765DF" w:rsidP="00361252">
      <w:pPr>
        <w:pStyle w:val="a0"/>
        <w:spacing w:before="120" w:after="120"/>
        <w:ind w:firstLine="480"/>
      </w:pPr>
      <w:permStart w:id="1934892346" w:edGrp="everyone"/>
      <w:r w:rsidRPr="006765DF">
        <w:t>通过完成实验，掌握基于</w:t>
      </w:r>
      <w:r w:rsidRPr="006765DF">
        <w:t xml:space="preserve"> RFC </w:t>
      </w:r>
      <w:r w:rsidRPr="006765DF">
        <w:t>应用层协议规约文档传输的原理，实现符合</w:t>
      </w:r>
      <w:r w:rsidRPr="006765DF">
        <w:t xml:space="preserve"> </w:t>
      </w:r>
      <w:r w:rsidRPr="006765DF">
        <w:t>接口且能和已有知名软件协同运作的软件。</w:t>
      </w:r>
    </w:p>
    <w:permEnd w:id="1934892346"/>
    <w:p w14:paraId="64A4AA08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34FBA8BA" w14:textId="6678F838" w:rsidR="00E913E0" w:rsidRDefault="00E913E0" w:rsidP="00361252">
      <w:pPr>
        <w:pStyle w:val="a0"/>
        <w:spacing w:before="120" w:after="120"/>
        <w:ind w:firstLine="480"/>
      </w:pPr>
      <w:permStart w:id="1258380989" w:edGrp="everyone"/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server2019</w:t>
      </w:r>
      <w:r>
        <w:rPr>
          <w:rFonts w:hint="eastAsia"/>
        </w:rPr>
        <w:t>虚拟机，</w:t>
      </w:r>
      <w:r>
        <w:rPr>
          <w:rFonts w:hint="eastAsia"/>
        </w:rPr>
        <w:t>win10</w:t>
      </w:r>
      <w:r>
        <w:rPr>
          <w:rFonts w:hint="eastAsia"/>
        </w:rPr>
        <w:t>主机，采用</w:t>
      </w:r>
      <w:r>
        <w:rPr>
          <w:rFonts w:hint="eastAsia"/>
        </w:rPr>
        <w:t>c++</w:t>
      </w:r>
      <w:r>
        <w:t>编程等</w:t>
      </w:r>
      <w:r>
        <w:rPr>
          <w:rFonts w:hint="eastAsia"/>
        </w:rPr>
        <w:t>。</w:t>
      </w:r>
    </w:p>
    <w:permEnd w:id="1258380989"/>
    <w:p w14:paraId="73B47196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6F65143D" w14:textId="15BBCAAE" w:rsidR="00E913E0" w:rsidRDefault="00E913E0" w:rsidP="00361252">
      <w:pPr>
        <w:pStyle w:val="a0"/>
        <w:spacing w:before="120" w:after="120"/>
        <w:ind w:firstLine="480"/>
      </w:pPr>
      <w:permStart w:id="1061773690" w:edGrp="everyone"/>
      <w:r>
        <w:rPr>
          <w:rFonts w:hint="eastAsia"/>
        </w:rPr>
        <w:t>虚拟机上配置代理服务器，本机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06C8248D" w14:textId="605B44A2" w:rsidR="00E913E0" w:rsidRDefault="00E913E0" w:rsidP="00361252">
      <w:pPr>
        <w:pStyle w:val="a0"/>
        <w:spacing w:before="120" w:after="120"/>
        <w:ind w:firstLine="480"/>
      </w:pPr>
      <w:r w:rsidRPr="00E913E0">
        <w:rPr>
          <w:noProof/>
        </w:rPr>
        <w:drawing>
          <wp:inline distT="0" distB="0" distL="0" distR="0" wp14:anchorId="4C4C8FAC" wp14:editId="25117257">
            <wp:extent cx="5486400" cy="292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E95F" w14:textId="2CF0A6D0" w:rsidR="00E913E0" w:rsidRDefault="00E913E0" w:rsidP="00361252">
      <w:pPr>
        <w:pStyle w:val="a0"/>
        <w:spacing w:before="120" w:after="120"/>
        <w:ind w:firstLine="480"/>
      </w:pPr>
      <w:r>
        <w:rPr>
          <w:rFonts w:hint="eastAsia"/>
        </w:rPr>
        <w:t>端口随意设定（本次测试设定</w:t>
      </w:r>
      <w:r>
        <w:rPr>
          <w:rFonts w:hint="eastAsia"/>
        </w:rPr>
        <w:t>3000</w:t>
      </w:r>
      <w:r>
        <w:rPr>
          <w:rFonts w:hint="eastAsia"/>
        </w:rPr>
        <w:t>作为代理服务器连接的窗口）</w:t>
      </w:r>
    </w:p>
    <w:p w14:paraId="6C768DB0" w14:textId="065A7B74" w:rsidR="00361252" w:rsidRDefault="00E913E0" w:rsidP="00361252">
      <w:pPr>
        <w:pStyle w:val="a0"/>
        <w:spacing w:before="120" w:after="120"/>
        <w:ind w:firstLine="480"/>
      </w:pPr>
      <w:r w:rsidRPr="00E913E0">
        <w:rPr>
          <w:noProof/>
        </w:rPr>
        <w:lastRenderedPageBreak/>
        <w:drawing>
          <wp:inline distT="0" distB="0" distL="0" distR="0" wp14:anchorId="4FF7E076" wp14:editId="6742DF38">
            <wp:extent cx="5486400" cy="3084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D46D" w14:textId="2EF5AE49" w:rsidR="00497535" w:rsidRDefault="00497535" w:rsidP="00361252">
      <w:pPr>
        <w:pStyle w:val="a0"/>
        <w:spacing w:before="120" w:after="120"/>
        <w:ind w:firstLine="480"/>
      </w:pPr>
      <w:r w:rsidRPr="00497535">
        <w:lastRenderedPageBreak/>
        <w:drawing>
          <wp:inline distT="0" distB="0" distL="0" distR="0" wp14:anchorId="222C05C1" wp14:editId="0DE591C9">
            <wp:extent cx="4523809" cy="537142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4DB" w14:textId="77777777" w:rsidR="00E913E0" w:rsidRDefault="00E913E0" w:rsidP="00361252">
      <w:pPr>
        <w:pStyle w:val="a0"/>
        <w:spacing w:before="120" w:after="120"/>
        <w:ind w:firstLine="480"/>
      </w:pPr>
      <w:r>
        <w:rPr>
          <w:rFonts w:hint="eastAsia"/>
        </w:rPr>
        <w:t>尚未打开服务器时：</w:t>
      </w:r>
    </w:p>
    <w:p w14:paraId="09B6F8EE" w14:textId="22F54CF1" w:rsidR="00E913E0" w:rsidRDefault="00E913E0" w:rsidP="00361252">
      <w:pPr>
        <w:pStyle w:val="a0"/>
        <w:spacing w:before="120" w:after="120"/>
        <w:ind w:firstLine="480"/>
      </w:pPr>
      <w:r w:rsidRPr="00E913E0">
        <w:rPr>
          <w:noProof/>
        </w:rPr>
        <w:lastRenderedPageBreak/>
        <w:drawing>
          <wp:inline distT="0" distB="0" distL="0" distR="0" wp14:anchorId="4540EFD0" wp14:editId="196BD930">
            <wp:extent cx="5486400" cy="3084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E13" w14:textId="72A6B989" w:rsidR="00E913E0" w:rsidRDefault="00E913E0" w:rsidP="00361252">
      <w:pPr>
        <w:pStyle w:val="a0"/>
        <w:spacing w:before="120" w:after="120"/>
        <w:ind w:firstLine="480"/>
      </w:pPr>
      <w:r>
        <w:rPr>
          <w:rFonts w:hint="eastAsia"/>
        </w:rPr>
        <w:t>打开服务器后：</w:t>
      </w:r>
    </w:p>
    <w:p w14:paraId="0128A500" w14:textId="26201944" w:rsidR="00510A74" w:rsidRDefault="00510A74" w:rsidP="00361252">
      <w:pPr>
        <w:pStyle w:val="a0"/>
        <w:spacing w:before="120" w:after="120"/>
        <w:ind w:firstLine="480"/>
      </w:pPr>
    </w:p>
    <w:p w14:paraId="11457CFF" w14:textId="5263F90F" w:rsidR="00E913E0" w:rsidRDefault="00E913E0" w:rsidP="00361252">
      <w:pPr>
        <w:pStyle w:val="a0"/>
        <w:spacing w:before="120" w:after="120"/>
        <w:ind w:firstLine="480"/>
      </w:pPr>
      <w:r w:rsidRPr="00E913E0">
        <w:rPr>
          <w:noProof/>
        </w:rPr>
        <w:drawing>
          <wp:inline distT="0" distB="0" distL="0" distR="0" wp14:anchorId="60568C0A" wp14:editId="6332D90A">
            <wp:extent cx="5486400" cy="28676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5449" w14:textId="493B82E7" w:rsidR="00E913E0" w:rsidRDefault="00E913E0" w:rsidP="00361252">
      <w:pPr>
        <w:pStyle w:val="a0"/>
        <w:spacing w:before="120" w:after="120"/>
        <w:ind w:firstLine="480"/>
      </w:pPr>
      <w:r>
        <w:rPr>
          <w:rFonts w:hint="eastAsia"/>
        </w:rPr>
        <w:t>重新刷新浏览器，本机收到更新情况：</w:t>
      </w:r>
    </w:p>
    <w:p w14:paraId="60FEB95C" w14:textId="38761461" w:rsidR="00E913E0" w:rsidRDefault="00E913E0" w:rsidP="00361252">
      <w:pPr>
        <w:pStyle w:val="a0"/>
        <w:spacing w:before="120" w:after="120"/>
        <w:ind w:firstLine="480"/>
      </w:pPr>
      <w:r w:rsidRPr="00E913E0">
        <w:rPr>
          <w:noProof/>
        </w:rPr>
        <w:lastRenderedPageBreak/>
        <w:drawing>
          <wp:inline distT="0" distB="0" distL="0" distR="0" wp14:anchorId="749308C1" wp14:editId="2DABBD35">
            <wp:extent cx="5486400" cy="28676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A74" w:rsidRPr="00510A74">
        <w:drawing>
          <wp:inline distT="0" distB="0" distL="0" distR="0" wp14:anchorId="24F89C71" wp14:editId="4B09538B">
            <wp:extent cx="5486400" cy="3084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061773690"/>
    <w:p w14:paraId="1B267F11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2EE578D5" w14:textId="43F6F61C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48042318" w:edGrp="everyone"/>
      <w:r w:rsidR="00497535" w:rsidRPr="000A6C1A">
        <w:t xml:space="preserve"> </w:t>
      </w:r>
      <w:r w:rsidR="00D94BD7" w:rsidRPr="00D94BD7">
        <w:t>https://github.com/shiwning/CNILAB.git</w:t>
      </w:r>
      <w:permEnd w:id="48042318"/>
    </w:p>
    <w:p w14:paraId="34594C0F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5BC2E2D8" w14:textId="1E5B9747" w:rsidR="00497535" w:rsidRDefault="00497535" w:rsidP="00497535">
      <w:pPr>
        <w:pStyle w:val="a0"/>
        <w:spacing w:before="120" w:after="120"/>
        <w:ind w:firstLine="480"/>
      </w:pPr>
      <w:permStart w:id="570055052" w:edGrp="everyone"/>
      <w:r>
        <w:rPr>
          <w:rFonts w:hint="eastAsia"/>
        </w:rPr>
        <w:t>经过本次实验，我更加充分的理解了网络之间传输信息需要经历的过程，理解了应用层</w:t>
      </w:r>
      <w:r>
        <w:rPr>
          <w:rFonts w:hint="eastAsia"/>
        </w:rPr>
        <w:t>http</w:t>
      </w:r>
      <w:r>
        <w:rPr>
          <w:rFonts w:hint="eastAsia"/>
        </w:rPr>
        <w:t>和代理之间的关系。由于实验手册上的示例代码只能在</w:t>
      </w:r>
      <w:r>
        <w:rPr>
          <w:rFonts w:hint="eastAsia"/>
        </w:rPr>
        <w:t>Linux</w:t>
      </w:r>
      <w:r>
        <w:rPr>
          <w:rFonts w:hint="eastAsia"/>
        </w:rPr>
        <w:t>下运行，因此我结合了</w:t>
      </w:r>
      <w:r>
        <w:rPr>
          <w:rFonts w:hint="eastAsia"/>
        </w:rPr>
        <w:t>GitHub</w:t>
      </w:r>
      <w:r>
        <w:rPr>
          <w:rFonts w:hint="eastAsia"/>
        </w:rPr>
        <w:t>上有关代理服务器的代码，经过阅读与修改实现了这个代理服务器的代码，为了调试使用，这个代码没有进行循环监听，只是对开启服务端的第一个请求进行通过。另外：本次实验使用</w:t>
      </w:r>
      <w:r>
        <w:rPr>
          <w:rFonts w:hint="eastAsia"/>
        </w:rPr>
        <w:t>sock5</w:t>
      </w:r>
      <w:r>
        <w:rPr>
          <w:rFonts w:hint="eastAsia"/>
        </w:rPr>
        <w:t>协议，在设置</w:t>
      </w:r>
      <w:r>
        <w:rPr>
          <w:rFonts w:hint="eastAsia"/>
        </w:rPr>
        <w:t>internet</w:t>
      </w:r>
      <w:r>
        <w:rPr>
          <w:rFonts w:hint="eastAsia"/>
        </w:rPr>
        <w:t>的局域网选项时，需要注意不应填写</w:t>
      </w:r>
      <w:r>
        <w:rPr>
          <w:rFonts w:hint="eastAsia"/>
        </w:rPr>
        <w:t>http</w:t>
      </w:r>
      <w:r>
        <w:rPr>
          <w:rFonts w:hint="eastAsia"/>
        </w:rPr>
        <w:t>处的协议地址，以免造成对应协议服务器地址的覆盖。</w:t>
      </w:r>
      <w:permEnd w:id="570055052"/>
    </w:p>
    <w:sectPr w:rsidR="00497535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4A57" w14:textId="77777777" w:rsidR="00E4410C" w:rsidRDefault="00E4410C">
      <w:r>
        <w:separator/>
      </w:r>
    </w:p>
  </w:endnote>
  <w:endnote w:type="continuationSeparator" w:id="0">
    <w:p w14:paraId="68393BE8" w14:textId="77777777" w:rsidR="00E4410C" w:rsidRDefault="00E4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6D83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75CE" w14:textId="77777777" w:rsidR="00E4410C" w:rsidRDefault="00E4410C">
      <w:r>
        <w:separator/>
      </w:r>
    </w:p>
  </w:footnote>
  <w:footnote w:type="continuationSeparator" w:id="0">
    <w:p w14:paraId="129CD6E7" w14:textId="77777777" w:rsidR="00E4410C" w:rsidRDefault="00E44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9681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5A"/>
    <w:rsid w:val="000A6C1A"/>
    <w:rsid w:val="001B6A37"/>
    <w:rsid w:val="00205414"/>
    <w:rsid w:val="003150B4"/>
    <w:rsid w:val="00361252"/>
    <w:rsid w:val="00497535"/>
    <w:rsid w:val="004A1066"/>
    <w:rsid w:val="00510A74"/>
    <w:rsid w:val="006655AA"/>
    <w:rsid w:val="006765DF"/>
    <w:rsid w:val="006E7238"/>
    <w:rsid w:val="007540B7"/>
    <w:rsid w:val="008063D1"/>
    <w:rsid w:val="008710F5"/>
    <w:rsid w:val="00B02959"/>
    <w:rsid w:val="00D94BD7"/>
    <w:rsid w:val="00E4410C"/>
    <w:rsid w:val="00E67485"/>
    <w:rsid w:val="00E913E0"/>
    <w:rsid w:val="00F1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E34E2"/>
  <w15:chartTrackingRefBased/>
  <w15:docId w15:val="{621E7F02-E395-4603-8CD1-B6BA0C79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745;&#31639;&#26426;&#32593;&#32476;\&#35745;&#32593;&#23454;&#39564;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TotalTime>83</TotalTime>
  <Pages>8</Pages>
  <Words>133</Words>
  <Characters>761</Characters>
  <Application>Microsoft Office Word</Application>
  <DocSecurity>8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shiwn</dc:creator>
  <cp:keywords/>
  <dc:description/>
  <cp:lastModifiedBy>1316297992@qq.com</cp:lastModifiedBy>
  <cp:revision>5</cp:revision>
  <dcterms:created xsi:type="dcterms:W3CDTF">2021-05-27T09:02:00Z</dcterms:created>
  <dcterms:modified xsi:type="dcterms:W3CDTF">2021-05-29T02:58:00Z</dcterms:modified>
</cp:coreProperties>
</file>