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F10B" w14:textId="77777777" w:rsidR="00361252" w:rsidRDefault="00361252" w:rsidP="00361252">
      <w:pPr>
        <w:pStyle w:val="a5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14AB5A1A" wp14:editId="0CAC4B73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1767" w14:textId="77777777"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48D73080" wp14:editId="026C8169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8D2E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4406F17B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596AD85E" w14:textId="760FAD39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permStart w:id="725753127" w:edGrp="everyone"/>
      <w:r w:rsidR="00F930A6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permEnd w:id="725753127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permStart w:id="2044408197" w:edGrp="everyone"/>
      <w:r w:rsidR="00F930A6" w:rsidRPr="00F930A6">
        <w:t>基于</w:t>
      </w:r>
      <w:r w:rsidR="00F930A6" w:rsidRPr="00F930A6">
        <w:t xml:space="preserve"> PCAP </w:t>
      </w:r>
      <w:r w:rsidR="00F930A6" w:rsidRPr="00F930A6">
        <w:t>库侦听并分析网络流量</w:t>
      </w:r>
      <w:permEnd w:id="204440819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2FB826F" w14:textId="777777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Start w:id="943327710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permEnd w:id="943327710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5C7D8EE" w14:textId="46BC8CFD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35556695" w:edGrp="everyone"/>
      <w:r w:rsidR="00F930A6">
        <w:rPr>
          <w:rFonts w:ascii="Times New Roman" w:hAnsi="Times New Roman" w:hint="eastAsia"/>
          <w:b/>
          <w:sz w:val="28"/>
          <w:szCs w:val="28"/>
          <w:u w:val="single"/>
        </w:rPr>
        <w:t>石伟宁</w:t>
      </w:r>
      <w:permEnd w:id="235556695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ED9FEFF" w14:textId="630859B1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909473079" w:edGrp="everyone"/>
      <w:r w:rsidR="00F930A6">
        <w:rPr>
          <w:rFonts w:ascii="Times New Roman" w:hAnsi="Times New Roman" w:hint="eastAsia"/>
          <w:b/>
          <w:sz w:val="28"/>
          <w:szCs w:val="28"/>
          <w:u w:val="single"/>
        </w:rPr>
        <w:t>22920192204269</w:t>
      </w:r>
      <w:permEnd w:id="1909473079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C1862FE" w14:textId="15D29859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285023020" w:edGrp="everyone"/>
      <w:r w:rsidR="00F930A6">
        <w:rPr>
          <w:rFonts w:ascii="Times New Roman" w:hAnsi="Times New Roman" w:hint="eastAsia"/>
          <w:b/>
          <w:sz w:val="28"/>
          <w:szCs w:val="28"/>
          <w:u w:val="single"/>
        </w:rPr>
        <w:t>4</w:t>
      </w:r>
      <w:permEnd w:id="285023020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640131159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r w:rsidR="00F930A6">
        <w:rPr>
          <w:rFonts w:ascii="Times New Roman" w:hAnsi="Times New Roman" w:hint="eastAsia"/>
          <w:b/>
          <w:sz w:val="28"/>
          <w:szCs w:val="28"/>
          <w:u w:val="single"/>
        </w:rPr>
        <w:t>6</w:t>
      </w:r>
      <w:permEnd w:id="1640131159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E9A6264" w14:textId="3E659769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818682061" w:edGrp="everyone"/>
      <w:r w:rsidR="00F930A6">
        <w:rPr>
          <w:rFonts w:hint="eastAsia"/>
          <w:b/>
          <w:sz w:val="28"/>
          <w:szCs w:val="28"/>
        </w:rPr>
        <w:t>4</w:t>
      </w:r>
      <w:permEnd w:id="818682061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43411725" w:edGrp="everyone"/>
      <w:r>
        <w:rPr>
          <w:b/>
          <w:sz w:val="28"/>
          <w:szCs w:val="28"/>
        </w:rPr>
        <w:t>0</w:t>
      </w:r>
      <w:r w:rsidR="00F930A6">
        <w:rPr>
          <w:rFonts w:hint="eastAsia"/>
          <w:b/>
          <w:sz w:val="28"/>
          <w:szCs w:val="28"/>
        </w:rPr>
        <w:t>6</w:t>
      </w:r>
      <w:permEnd w:id="143411725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33BD9868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8C8DD9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2A2A7CEC" w14:textId="77777777" w:rsidR="00361252" w:rsidRPr="00650E28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本文件为</w:t>
      </w:r>
      <w:r w:rsidRPr="00650E28">
        <w:rPr>
          <w:rFonts w:hint="eastAsia"/>
          <w:sz w:val="28"/>
          <w:szCs w:val="32"/>
        </w:rPr>
        <w:t>Word</w:t>
      </w:r>
      <w:r w:rsidRPr="00650E28">
        <w:rPr>
          <w:rFonts w:hint="eastAsia"/>
          <w:sz w:val="28"/>
          <w:szCs w:val="32"/>
        </w:rPr>
        <w:t>模板文件，建议使用</w:t>
      </w:r>
      <w:r w:rsidRPr="00650E28">
        <w:rPr>
          <w:rFonts w:hint="eastAsia"/>
          <w:sz w:val="28"/>
          <w:szCs w:val="32"/>
        </w:rPr>
        <w:t>Microsoft</w:t>
      </w:r>
      <w:r w:rsidRPr="00650E28">
        <w:rPr>
          <w:sz w:val="28"/>
          <w:szCs w:val="32"/>
        </w:rPr>
        <w:t xml:space="preserve"> </w:t>
      </w:r>
      <w:r w:rsidRPr="00650E28">
        <w:rPr>
          <w:rFonts w:hint="eastAsia"/>
          <w:sz w:val="28"/>
          <w:szCs w:val="32"/>
        </w:rPr>
        <w:t>Word</w:t>
      </w:r>
      <w:r w:rsidRPr="00650E28">
        <w:rPr>
          <w:sz w:val="28"/>
          <w:szCs w:val="32"/>
        </w:rPr>
        <w:t xml:space="preserve"> 2019</w:t>
      </w:r>
      <w:r w:rsidRPr="00650E28">
        <w:rPr>
          <w:rFonts w:hint="eastAsia"/>
          <w:sz w:val="28"/>
          <w:szCs w:val="32"/>
        </w:rPr>
        <w:t>打开，在可填写的区域中</w:t>
      </w:r>
      <w:r>
        <w:rPr>
          <w:rFonts w:hint="eastAsia"/>
          <w:sz w:val="28"/>
          <w:szCs w:val="32"/>
        </w:rPr>
        <w:t>如实填写；</w:t>
      </w:r>
    </w:p>
    <w:p w14:paraId="3B074154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填表时，勿破坏排版，勿修改字体字号</w:t>
      </w:r>
      <w:r>
        <w:rPr>
          <w:rFonts w:hint="eastAsia"/>
          <w:sz w:val="28"/>
          <w:szCs w:val="32"/>
        </w:rPr>
        <w:t>，打印成</w:t>
      </w:r>
      <w:r>
        <w:rPr>
          <w:rFonts w:hint="eastAsia"/>
          <w:sz w:val="28"/>
          <w:szCs w:val="32"/>
        </w:rPr>
        <w:t>PDF</w:t>
      </w:r>
      <w:r>
        <w:rPr>
          <w:rFonts w:hint="eastAsia"/>
          <w:sz w:val="28"/>
          <w:szCs w:val="32"/>
        </w:rPr>
        <w:t>文件提交；</w:t>
      </w:r>
    </w:p>
    <w:p w14:paraId="2061F3F5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文件总大小尽量控制在</w:t>
      </w:r>
      <w:r w:rsidRPr="00650E28">
        <w:rPr>
          <w:rFonts w:hint="eastAsia"/>
          <w:sz w:val="28"/>
          <w:szCs w:val="32"/>
        </w:rPr>
        <w:t>1MB</w:t>
      </w:r>
      <w:r w:rsidRPr="00650E28">
        <w:rPr>
          <w:rFonts w:hint="eastAsia"/>
          <w:sz w:val="28"/>
          <w:szCs w:val="32"/>
        </w:rPr>
        <w:t>以下，勿超过</w:t>
      </w:r>
      <w:r w:rsidRPr="00650E28">
        <w:rPr>
          <w:rFonts w:hint="eastAsia"/>
          <w:sz w:val="28"/>
          <w:szCs w:val="32"/>
        </w:rPr>
        <w:t>5MB</w:t>
      </w:r>
      <w:r>
        <w:rPr>
          <w:rFonts w:hint="eastAsia"/>
          <w:sz w:val="28"/>
          <w:szCs w:val="32"/>
        </w:rPr>
        <w:t>；</w:t>
      </w:r>
    </w:p>
    <w:p w14:paraId="68D8B992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材料清单上传在代码托管平台上；</w:t>
      </w:r>
    </w:p>
    <w:p w14:paraId="5D53FF63" w14:textId="77777777" w:rsidR="00361252" w:rsidRPr="00650E28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在学期末将报告按“</w:t>
      </w:r>
      <w:r>
        <w:rPr>
          <w:rFonts w:hint="eastAsia"/>
          <w:sz w:val="28"/>
          <w:szCs w:val="32"/>
        </w:rPr>
        <w:t>CNI-E1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张三”的命名后（其中</w:t>
      </w:r>
      <w:r>
        <w:rPr>
          <w:rFonts w:hint="eastAsia"/>
          <w:sz w:val="28"/>
          <w:szCs w:val="32"/>
        </w:rPr>
        <w:t>E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是</w:t>
      </w:r>
      <w:r>
        <w:rPr>
          <w:rFonts w:hint="eastAsia"/>
          <w:sz w:val="28"/>
          <w:szCs w:val="32"/>
        </w:rPr>
        <w:t>Experiment</w:t>
      </w:r>
      <w:r>
        <w:rPr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>的缩写），压缩为</w:t>
      </w:r>
      <w:r>
        <w:rPr>
          <w:rFonts w:hint="eastAsia"/>
          <w:sz w:val="28"/>
          <w:szCs w:val="32"/>
        </w:rPr>
        <w:t>zip</w:t>
      </w:r>
      <w:r>
        <w:rPr>
          <w:rFonts w:hint="eastAsia"/>
          <w:sz w:val="28"/>
          <w:szCs w:val="32"/>
        </w:rPr>
        <w:t>文件，作为附件，以“计算机网络</w:t>
      </w:r>
      <w:r>
        <w:rPr>
          <w:rFonts w:hint="eastAsia"/>
          <w:sz w:val="28"/>
          <w:szCs w:val="32"/>
        </w:rPr>
        <w:t>-</w:t>
      </w:r>
      <w:r>
        <w:rPr>
          <w:rFonts w:hint="eastAsia"/>
          <w:sz w:val="28"/>
          <w:szCs w:val="32"/>
        </w:rPr>
        <w:t>实验报告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张三”发送至</w:t>
      </w:r>
      <w:r>
        <w:rPr>
          <w:rFonts w:hint="eastAsia"/>
          <w:sz w:val="28"/>
          <w:szCs w:val="32"/>
        </w:rPr>
        <w:t>cni</w:t>
      </w:r>
      <w:r>
        <w:rPr>
          <w:sz w:val="28"/>
          <w:szCs w:val="32"/>
        </w:rPr>
        <w:t>21@qq.com</w:t>
      </w:r>
      <w:r w:rsidRPr="00650E28">
        <w:rPr>
          <w:rFonts w:hint="eastAsia"/>
          <w:sz w:val="28"/>
          <w:szCs w:val="32"/>
        </w:rPr>
        <w:t>。</w:t>
      </w:r>
    </w:p>
    <w:p w14:paraId="7A7961A3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1DA3A0E7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43C2B9D9" w14:textId="77777777" w:rsidR="00F930A6" w:rsidRPr="00F930A6" w:rsidRDefault="00F930A6" w:rsidP="00F930A6">
      <w:permStart w:id="1346965636" w:edGrp="everyone"/>
      <w:r w:rsidRPr="00F930A6">
        <w:t>通过完成项目，理解数据链路层、网络层、传输层和应用层的基本原理。掌握用</w:t>
      </w:r>
      <w:r w:rsidRPr="00F930A6">
        <w:t xml:space="preserve"> Libpcap </w:t>
      </w:r>
      <w:r w:rsidRPr="00F930A6">
        <w:t>或</w:t>
      </w:r>
      <w:r w:rsidRPr="00F930A6">
        <w:t xml:space="preserve"> WinPcap </w:t>
      </w:r>
      <w:r w:rsidRPr="00F930A6">
        <w:t>库侦听并处理以太网帧和</w:t>
      </w:r>
      <w:r w:rsidRPr="00F930A6">
        <w:t xml:space="preserve"> IP </w:t>
      </w:r>
      <w:r w:rsidRPr="00F930A6">
        <w:t>报文的方法；熟悉以太网帧和</w:t>
      </w:r>
      <w:r w:rsidRPr="00F930A6">
        <w:t xml:space="preserve"> IP </w:t>
      </w:r>
      <w:r w:rsidRPr="00F930A6">
        <w:t>报</w:t>
      </w:r>
      <w:r w:rsidRPr="00F930A6">
        <w:t xml:space="preserve"> </w:t>
      </w:r>
      <w:r w:rsidRPr="00F930A6">
        <w:t>文的概念，熟悉帧头部或</w:t>
      </w:r>
      <w:r w:rsidRPr="00F930A6">
        <w:t xml:space="preserve"> IP </w:t>
      </w:r>
      <w:r w:rsidRPr="00F930A6">
        <w:t>报文头部各字段的含义。了解</w:t>
      </w:r>
      <w:r w:rsidRPr="00F930A6">
        <w:t xml:space="preserve"> Libpcap </w:t>
      </w:r>
      <w:r w:rsidRPr="00F930A6">
        <w:t>或</w:t>
      </w:r>
      <w:r w:rsidRPr="00F930A6">
        <w:t xml:space="preserve"> WinPcap </w:t>
      </w:r>
      <w:r w:rsidRPr="00F930A6">
        <w:t>库的结</w:t>
      </w:r>
      <w:r w:rsidRPr="00F930A6">
        <w:t xml:space="preserve"> </w:t>
      </w:r>
      <w:r w:rsidRPr="00F930A6">
        <w:t>构和基本原理。</w:t>
      </w:r>
    </w:p>
    <w:permEnd w:id="1346965636"/>
    <w:p w14:paraId="780CD1C5" w14:textId="77777777" w:rsidR="00361252" w:rsidRDefault="00361252" w:rsidP="00361252">
      <w:pPr>
        <w:pStyle w:val="1"/>
        <w:spacing w:before="240" w:after="240"/>
      </w:pPr>
      <w:r>
        <w:t>实验环境</w:t>
      </w:r>
    </w:p>
    <w:p w14:paraId="2E1ADCA2" w14:textId="73509F20" w:rsidR="00F930A6" w:rsidRDefault="00F930A6" w:rsidP="00361252">
      <w:pPr>
        <w:pStyle w:val="a0"/>
        <w:spacing w:before="120" w:after="120"/>
        <w:ind w:firstLine="480"/>
      </w:pPr>
      <w:permStart w:id="1811177334" w:edGrp="everyone"/>
      <w:r>
        <w:rPr>
          <w:rFonts w:hint="eastAsia"/>
        </w:rPr>
        <w:t>win10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语言</w:t>
      </w:r>
    </w:p>
    <w:permEnd w:id="1811177334"/>
    <w:p w14:paraId="6D98A543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实验结果</w:t>
      </w:r>
    </w:p>
    <w:p w14:paraId="77FF9847" w14:textId="77777777" w:rsidR="00F930A6" w:rsidRPr="00F930A6" w:rsidRDefault="00F930A6" w:rsidP="00F930A6">
      <w:permStart w:id="1206740139" w:edGrp="everyone"/>
      <w:r w:rsidRPr="00F930A6">
        <w:t>1</w:t>
      </w:r>
      <w:r w:rsidRPr="00F930A6">
        <w:t>、用侦听解析软件观察数据格式</w:t>
      </w:r>
      <w:r w:rsidRPr="00F930A6">
        <w:t xml:space="preserve"> </w:t>
      </w:r>
      <w:r w:rsidRPr="00F930A6">
        <w:t>用</w:t>
      </w:r>
      <w:r w:rsidRPr="00F930A6">
        <w:t xml:space="preserve"> Wireshark </w:t>
      </w:r>
      <w:r w:rsidRPr="00F930A6">
        <w:t>或</w:t>
      </w:r>
      <w:r w:rsidRPr="00F930A6">
        <w:t xml:space="preserve"> Omnipeek </w:t>
      </w:r>
      <w:r w:rsidRPr="00F930A6">
        <w:t>等网络侦听软件网络上的数据流，验证理论课讲</w:t>
      </w:r>
      <w:r w:rsidRPr="00F930A6">
        <w:t xml:space="preserve"> </w:t>
      </w:r>
      <w:r w:rsidRPr="00F930A6">
        <w:t>授的网络协议层次嵌套，验证帧格式、</w:t>
      </w:r>
      <w:r w:rsidRPr="00F930A6">
        <w:t xml:space="preserve">IP </w:t>
      </w:r>
      <w:r w:rsidRPr="00F930A6">
        <w:t>报文格式、</w:t>
      </w:r>
      <w:r w:rsidRPr="00F930A6">
        <w:t xml:space="preserve">TCP </w:t>
      </w:r>
      <w:r w:rsidRPr="00F930A6">
        <w:t>段格式和</w:t>
      </w:r>
      <w:r w:rsidRPr="00F930A6">
        <w:t xml:space="preserve"> FTP </w:t>
      </w:r>
      <w:r w:rsidRPr="00F930A6">
        <w:t>协议命</w:t>
      </w:r>
      <w:r w:rsidRPr="00F930A6">
        <w:t xml:space="preserve"> </w:t>
      </w:r>
      <w:r w:rsidRPr="00F930A6">
        <w:t>令和响应的格式，验证</w:t>
      </w:r>
      <w:r w:rsidRPr="00F930A6">
        <w:t xml:space="preserve"> MAC </w:t>
      </w:r>
      <w:r w:rsidRPr="00F930A6">
        <w:t>地址、</w:t>
      </w:r>
      <w:r w:rsidRPr="00F930A6">
        <w:t xml:space="preserve">IP </w:t>
      </w:r>
      <w:r w:rsidRPr="00F930A6">
        <w:t>地址、</w:t>
      </w:r>
      <w:r w:rsidRPr="00F930A6">
        <w:t xml:space="preserve">TCP </w:t>
      </w:r>
      <w:r w:rsidRPr="00F930A6">
        <w:t>端口等协议地址格式。</w:t>
      </w:r>
      <w:r w:rsidRPr="00F930A6">
        <w:t xml:space="preserve"> </w:t>
      </w:r>
    </w:p>
    <w:p w14:paraId="2381D627" w14:textId="77777777" w:rsidR="00F930A6" w:rsidRPr="00F930A6" w:rsidRDefault="00F930A6" w:rsidP="00F930A6">
      <w:r w:rsidRPr="00F930A6">
        <w:t>2</w:t>
      </w:r>
      <w:r w:rsidRPr="00F930A6">
        <w:t>、用侦听解析软件观察</w:t>
      </w:r>
      <w:r w:rsidRPr="00F930A6">
        <w:t xml:space="preserve"> TCP </w:t>
      </w:r>
      <w:r w:rsidRPr="00F930A6">
        <w:t>机制</w:t>
      </w:r>
      <w:r w:rsidRPr="00F930A6">
        <w:t xml:space="preserve"> </w:t>
      </w:r>
      <w:r w:rsidRPr="00F930A6">
        <w:t>用</w:t>
      </w:r>
      <w:r w:rsidRPr="00F930A6">
        <w:t xml:space="preserve"> Wireshark </w:t>
      </w:r>
      <w:r w:rsidRPr="00F930A6">
        <w:t>侦听并观察</w:t>
      </w:r>
      <w:r w:rsidRPr="00F930A6">
        <w:t xml:space="preserve"> TCP </w:t>
      </w:r>
      <w:r w:rsidRPr="00F930A6">
        <w:t>数据段。观察其建立和撤除连接的过程，观察</w:t>
      </w:r>
      <w:r w:rsidRPr="00F930A6">
        <w:t xml:space="preserve"> </w:t>
      </w:r>
      <w:r w:rsidRPr="00F930A6">
        <w:t>段</w:t>
      </w:r>
      <w:r w:rsidRPr="00F930A6">
        <w:t xml:space="preserve"> ID</w:t>
      </w:r>
      <w:r w:rsidRPr="00F930A6">
        <w:t>、窗口机制和拥塞控制机制等。将该过程截图在报告中。</w:t>
      </w:r>
      <w:r w:rsidRPr="00F930A6">
        <w:t xml:space="preserve"> </w:t>
      </w:r>
    </w:p>
    <w:p w14:paraId="47016179" w14:textId="77777777" w:rsidR="00F930A6" w:rsidRPr="00F930A6" w:rsidRDefault="00F930A6" w:rsidP="00F930A6">
      <w:r w:rsidRPr="00F930A6">
        <w:t>3</w:t>
      </w:r>
      <w:r w:rsidRPr="00F930A6">
        <w:t>、用</w:t>
      </w:r>
      <w:r w:rsidRPr="00F930A6">
        <w:t xml:space="preserve"> Libpcap </w:t>
      </w:r>
      <w:r w:rsidRPr="00F930A6">
        <w:t>或</w:t>
      </w:r>
      <w:r w:rsidRPr="00F930A6">
        <w:t xml:space="preserve"> WinPcap </w:t>
      </w:r>
      <w:r w:rsidRPr="00F930A6">
        <w:t>库侦听网络数据</w:t>
      </w:r>
      <w:r w:rsidRPr="00F930A6">
        <w:t xml:space="preserve"> </w:t>
      </w:r>
      <w:r w:rsidRPr="00F930A6">
        <w:t>用</w:t>
      </w:r>
      <w:r w:rsidRPr="00F930A6">
        <w:t xml:space="preserve"> Libpcap </w:t>
      </w:r>
      <w:r w:rsidRPr="00F930A6">
        <w:t>或</w:t>
      </w:r>
      <w:r w:rsidRPr="00F930A6">
        <w:t xml:space="preserve"> WinPcap </w:t>
      </w:r>
      <w:r w:rsidRPr="00F930A6">
        <w:t>库侦听网络上的数据流，解析发送方与接收方的</w:t>
      </w:r>
      <w:r w:rsidRPr="00F930A6">
        <w:t xml:space="preserve"> MAC </w:t>
      </w:r>
      <w:r w:rsidRPr="00F930A6">
        <w:t>和</w:t>
      </w:r>
      <w:r w:rsidRPr="00F930A6">
        <w:t xml:space="preserve"> IP </w:t>
      </w:r>
      <w:r w:rsidRPr="00F930A6">
        <w:t>地址，并作记录与统计。</w:t>
      </w:r>
    </w:p>
    <w:p w14:paraId="1B05277D" w14:textId="77777777" w:rsidR="00F930A6" w:rsidRPr="00F930A6" w:rsidRDefault="00F930A6" w:rsidP="00F930A6">
      <w:r w:rsidRPr="00F930A6">
        <w:t>程序在文件上输出形如下列</w:t>
      </w:r>
      <w:r w:rsidRPr="00F930A6">
        <w:t xml:space="preserve"> CSV </w:t>
      </w:r>
      <w:r w:rsidRPr="00F930A6">
        <w:t>格式的日志：</w:t>
      </w:r>
      <w:r w:rsidRPr="00F930A6">
        <w:t xml:space="preserve"> </w:t>
      </w:r>
      <w:r w:rsidRPr="00F930A6">
        <w:t>时间、源</w:t>
      </w:r>
      <w:r w:rsidRPr="00F930A6">
        <w:t xml:space="preserve"> MAC</w:t>
      </w:r>
      <w:r w:rsidRPr="00F930A6">
        <w:t>、源</w:t>
      </w:r>
      <w:r w:rsidRPr="00F930A6">
        <w:t xml:space="preserve"> IP</w:t>
      </w:r>
      <w:r w:rsidRPr="00F930A6">
        <w:t>、目标</w:t>
      </w:r>
      <w:r w:rsidRPr="00F930A6">
        <w:t xml:space="preserve"> MAC</w:t>
      </w:r>
      <w:r w:rsidRPr="00F930A6">
        <w:t>、目标</w:t>
      </w:r>
      <w:r w:rsidRPr="00F930A6">
        <w:t xml:space="preserve"> IP</w:t>
      </w:r>
      <w:r w:rsidRPr="00F930A6">
        <w:t>、帧长度（以逗号间隔）</w:t>
      </w:r>
      <w:r w:rsidRPr="00F930A6">
        <w:t xml:space="preserve"> 2015-03-14 13:05:16,60-36-DD-7D-D5-21,192.168.33.1,60-36- DD-7D-D5-72,192.168.33.2,1536 </w:t>
      </w:r>
      <w:r w:rsidRPr="00F930A6">
        <w:t>每隔一段时间（如</w:t>
      </w:r>
      <w:r w:rsidRPr="00F930A6">
        <w:t xml:space="preserve"> 1 </w:t>
      </w:r>
      <w:r w:rsidRPr="00F930A6">
        <w:t>分钟），程序统计来自不同</w:t>
      </w:r>
      <w:r w:rsidRPr="00F930A6">
        <w:t xml:space="preserve"> MAC </w:t>
      </w:r>
      <w:r w:rsidRPr="00F930A6">
        <w:t>和</w:t>
      </w:r>
      <w:r w:rsidRPr="00F930A6">
        <w:t xml:space="preserve"> IP </w:t>
      </w:r>
      <w:r w:rsidRPr="00F930A6">
        <w:t>地址的通信数</w:t>
      </w:r>
      <w:r w:rsidRPr="00F930A6">
        <w:t xml:space="preserve"> </w:t>
      </w:r>
      <w:r w:rsidRPr="00F930A6">
        <w:t>据长度，统计发至不同</w:t>
      </w:r>
      <w:r w:rsidRPr="00F930A6">
        <w:t xml:space="preserve"> MAC </w:t>
      </w:r>
      <w:r w:rsidRPr="00F930A6">
        <w:t>和</w:t>
      </w:r>
      <w:r w:rsidRPr="00F930A6">
        <w:t xml:space="preserve"> IP </w:t>
      </w:r>
      <w:r w:rsidRPr="00F930A6">
        <w:t>地址的通信数据长度。</w:t>
      </w:r>
      <w:r w:rsidRPr="00F930A6">
        <w:t xml:space="preserve"> </w:t>
      </w:r>
    </w:p>
    <w:p w14:paraId="2FC8B9A8" w14:textId="2ADF0218" w:rsidR="00F930A6" w:rsidRDefault="00F930A6" w:rsidP="00F930A6">
      <w:r w:rsidRPr="00F930A6">
        <w:t>4</w:t>
      </w:r>
      <w:r w:rsidRPr="00F930A6">
        <w:t>、解析侦听到的网络数据</w:t>
      </w:r>
      <w:r w:rsidRPr="00F930A6">
        <w:t xml:space="preserve"> </w:t>
      </w:r>
      <w:r w:rsidRPr="00F930A6">
        <w:t>用</w:t>
      </w:r>
      <w:r w:rsidRPr="00F930A6">
        <w:t xml:space="preserve"> Wireshark </w:t>
      </w:r>
      <w:r w:rsidRPr="00F930A6">
        <w:t>侦听并观察</w:t>
      </w:r>
      <w:r w:rsidRPr="00F930A6">
        <w:t xml:space="preserve"> FTP </w:t>
      </w:r>
      <w:r w:rsidRPr="00F930A6">
        <w:t>数据，分析其用户名密码所在报文的上下文特</w:t>
      </w:r>
      <w:r w:rsidRPr="00F930A6">
        <w:t xml:space="preserve"> </w:t>
      </w:r>
      <w:r w:rsidRPr="00F930A6">
        <w:t>征，再总结出提取用户名密码的有效方法。解析协议内容，并作记录与统计。对</w:t>
      </w:r>
      <w:r w:rsidRPr="00F930A6">
        <w:t xml:space="preserve"> </w:t>
      </w:r>
      <w:r w:rsidRPr="00F930A6">
        <w:t>用户登录行为进行记录。程序在文件上输出形如下列</w:t>
      </w:r>
      <w:r w:rsidRPr="00F930A6">
        <w:t xml:space="preserve"> CSV </w:t>
      </w:r>
      <w:r w:rsidRPr="00F930A6">
        <w:t>格式的日志：</w:t>
      </w:r>
      <w:r w:rsidRPr="00F930A6">
        <w:t xml:space="preserve"> </w:t>
      </w:r>
      <w:r w:rsidRPr="00F930A6">
        <w:t>时间、源</w:t>
      </w:r>
      <w:r w:rsidRPr="00F930A6">
        <w:t xml:space="preserve"> MAC</w:t>
      </w:r>
      <w:r w:rsidRPr="00F930A6">
        <w:t>、源</w:t>
      </w:r>
      <w:r w:rsidRPr="00F930A6">
        <w:t xml:space="preserve"> IP</w:t>
      </w:r>
      <w:r w:rsidRPr="00F930A6">
        <w:t>、目标</w:t>
      </w:r>
      <w:r w:rsidRPr="00F930A6">
        <w:t xml:space="preserve"> MAC</w:t>
      </w:r>
      <w:r w:rsidRPr="00F930A6">
        <w:t>、目标</w:t>
      </w:r>
      <w:r w:rsidRPr="00F930A6">
        <w:t xml:space="preserve"> IP</w:t>
      </w:r>
      <w:r w:rsidRPr="00F930A6">
        <w:t>、登录名、口令、成功与否</w:t>
      </w:r>
      <w:r w:rsidRPr="00F930A6">
        <w:t xml:space="preserve"> </w:t>
      </w:r>
    </w:p>
    <w:p w14:paraId="4860194D" w14:textId="77777777" w:rsidR="00F930A6" w:rsidRDefault="00F930A6">
      <w:pPr>
        <w:widowControl/>
        <w:jc w:val="left"/>
      </w:pPr>
      <w:r>
        <w:br w:type="page"/>
      </w:r>
    </w:p>
    <w:p w14:paraId="02AE02B1" w14:textId="77777777" w:rsidR="00F930A6" w:rsidRPr="00F930A6" w:rsidRDefault="00F930A6" w:rsidP="00F930A6">
      <w:pPr>
        <w:pStyle w:val="a0"/>
        <w:spacing w:before="120" w:after="120"/>
        <w:ind w:firstLine="480"/>
      </w:pPr>
      <w:r w:rsidRPr="00F930A6">
        <w:rPr>
          <w:noProof/>
        </w:rPr>
        <w:lastRenderedPageBreak/>
        <w:drawing>
          <wp:inline distT="0" distB="0" distL="0" distR="0" wp14:anchorId="6B64D10E" wp14:editId="15B4FEF3">
            <wp:extent cx="2473447" cy="139086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462" cy="139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EE4E" w14:textId="77777777" w:rsidR="00F930A6" w:rsidRPr="00F930A6" w:rsidRDefault="00F930A6" w:rsidP="00F930A6">
      <w:pPr>
        <w:pStyle w:val="a0"/>
        <w:spacing w:before="120" w:after="120"/>
        <w:ind w:firstLine="480"/>
      </w:pPr>
      <w:r w:rsidRPr="00F930A6">
        <w:rPr>
          <w:rFonts w:hint="eastAsia"/>
        </w:rPr>
        <w:t>(</w:t>
      </w:r>
      <w:r w:rsidRPr="00F930A6">
        <w:rPr>
          <w:rFonts w:hint="eastAsia"/>
        </w:rPr>
        <w:t>此处为</w:t>
      </w:r>
      <w:r w:rsidRPr="00F930A6">
        <w:rPr>
          <w:rFonts w:hint="eastAsia"/>
        </w:rPr>
        <w:t>wireshark</w:t>
      </w:r>
      <w:r w:rsidRPr="00F930A6">
        <w:rPr>
          <w:rFonts w:hint="eastAsia"/>
        </w:rPr>
        <w:t>的截图，实际文件见附录</w:t>
      </w:r>
      <w:r w:rsidRPr="00F930A6">
        <w:t>)</w:t>
      </w:r>
    </w:p>
    <w:p w14:paraId="5A281FE7" w14:textId="77777777" w:rsidR="00F930A6" w:rsidRPr="00F930A6" w:rsidRDefault="00F930A6" w:rsidP="00F930A6">
      <w:pPr>
        <w:pStyle w:val="a0"/>
        <w:spacing w:before="120" w:after="120"/>
        <w:ind w:firstLine="480"/>
      </w:pPr>
      <w:r w:rsidRPr="00F930A6">
        <w:rPr>
          <w:rFonts w:hint="eastAsia"/>
        </w:rPr>
        <w:t>使用克莱播放器播放包进行检测。</w:t>
      </w:r>
    </w:p>
    <w:p w14:paraId="505CD249" w14:textId="77777777" w:rsidR="00F930A6" w:rsidRPr="00F930A6" w:rsidRDefault="00F930A6" w:rsidP="00F930A6">
      <w:r w:rsidRPr="00F930A6">
        <w:tab/>
      </w:r>
      <w:r w:rsidRPr="00F930A6">
        <w:rPr>
          <w:noProof/>
        </w:rPr>
        <w:drawing>
          <wp:inline distT="0" distB="0" distL="0" distR="0" wp14:anchorId="5BA5634D" wp14:editId="72DF758F">
            <wp:extent cx="2819229" cy="158530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126" cy="15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0D8B" w14:textId="77777777" w:rsidR="00F930A6" w:rsidRPr="00F930A6" w:rsidRDefault="00F930A6" w:rsidP="00F930A6">
      <w:r w:rsidRPr="00F930A6">
        <w:rPr>
          <w:noProof/>
        </w:rPr>
        <w:drawing>
          <wp:inline distT="0" distB="0" distL="0" distR="0" wp14:anchorId="01ADE112" wp14:editId="06A0153B">
            <wp:extent cx="2760308" cy="1552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90" cy="155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4ADD" w14:textId="77777777" w:rsidR="00F930A6" w:rsidRPr="00F930A6" w:rsidRDefault="00F930A6" w:rsidP="00F930A6">
      <w:r w:rsidRPr="00F930A6">
        <w:rPr>
          <w:rFonts w:hint="eastAsia"/>
        </w:rPr>
        <w:t>与实验提供的报文相同。</w:t>
      </w:r>
    </w:p>
    <w:p w14:paraId="4045BAEF" w14:textId="77777777" w:rsidR="00F930A6" w:rsidRPr="00F930A6" w:rsidRDefault="00F930A6" w:rsidP="00F930A6">
      <w:r w:rsidRPr="00F930A6">
        <w:rPr>
          <w:rFonts w:hint="eastAsia"/>
        </w:rPr>
        <w:t>符合预期设置。</w:t>
      </w:r>
    </w:p>
    <w:p w14:paraId="4E212F8D" w14:textId="77777777" w:rsidR="00F930A6" w:rsidRPr="00F930A6" w:rsidRDefault="00F930A6" w:rsidP="00F930A6">
      <w:r w:rsidRPr="00F930A6">
        <w:rPr>
          <w:noProof/>
        </w:rPr>
        <w:drawing>
          <wp:inline distT="0" distB="0" distL="0" distR="0" wp14:anchorId="0B2B6771" wp14:editId="1B2C01EA">
            <wp:extent cx="2428155" cy="136539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65" cy="136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0E0F" w14:textId="77777777" w:rsidR="00F930A6" w:rsidRPr="00F930A6" w:rsidRDefault="00F930A6" w:rsidP="00F930A6">
      <w:r w:rsidRPr="00F930A6">
        <w:rPr>
          <w:noProof/>
        </w:rPr>
        <w:lastRenderedPageBreak/>
        <w:drawing>
          <wp:inline distT="0" distB="0" distL="0" distR="0" wp14:anchorId="025239C4" wp14:editId="277EB9D2">
            <wp:extent cx="5278120" cy="27571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4D7B" w14:textId="77777777" w:rsidR="00F930A6" w:rsidRPr="00F930A6" w:rsidRDefault="00F930A6" w:rsidP="00F930A6">
      <w:r w:rsidRPr="00F930A6">
        <w:rPr>
          <w:rFonts w:hint="eastAsia"/>
        </w:rPr>
        <w:t>最终生成</w:t>
      </w:r>
      <w:r w:rsidRPr="00F930A6">
        <w:rPr>
          <w:rFonts w:hint="eastAsia"/>
        </w:rPr>
        <w:t>csv</w:t>
      </w:r>
      <w:r w:rsidRPr="00F930A6">
        <w:rPr>
          <w:rFonts w:hint="eastAsia"/>
        </w:rPr>
        <w:t>文件。</w:t>
      </w:r>
    </w:p>
    <w:p w14:paraId="30C2590D" w14:textId="77777777" w:rsidR="00F930A6" w:rsidRPr="00F930A6" w:rsidRDefault="00F930A6" w:rsidP="00F930A6"/>
    <w:permEnd w:id="1206740139"/>
    <w:p w14:paraId="37D7B2F8" w14:textId="77777777" w:rsidR="000A6C1A" w:rsidRDefault="000A6C1A" w:rsidP="000A6C1A">
      <w:pPr>
        <w:pStyle w:val="1"/>
        <w:spacing w:before="240" w:after="240"/>
      </w:pPr>
      <w:r>
        <w:rPr>
          <w:rFonts w:hint="eastAsia"/>
        </w:rPr>
        <w:t>实验代码</w:t>
      </w:r>
    </w:p>
    <w:p w14:paraId="68F9B426" w14:textId="77777777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805574634" w:edGrp="everyone"/>
      <w:r>
        <w:rPr>
          <w:rFonts w:hint="eastAsia"/>
        </w:rPr>
        <w:t>h</w:t>
      </w:r>
      <w:r>
        <w:t xml:space="preserve">ttps://www.gitee.com/xxx/xxx  </w:t>
      </w:r>
      <w:r>
        <w:rPr>
          <w:rFonts w:hint="eastAsia"/>
        </w:rPr>
        <w:t>（注意：建议使用码云，</w:t>
      </w:r>
      <w:r w:rsidR="006655AA">
        <w:rPr>
          <w:rFonts w:hint="eastAsia"/>
        </w:rPr>
        <w:t>并设置公开权限；本学期暂不推荐使用</w:t>
      </w:r>
      <w:r w:rsidR="006655AA">
        <w:rPr>
          <w:rFonts w:hint="eastAsia"/>
        </w:rPr>
        <w:t>GitHub</w:t>
      </w:r>
      <w:r w:rsidR="006655AA">
        <w:rPr>
          <w:rFonts w:hint="eastAsia"/>
        </w:rPr>
        <w:t>；</w:t>
      </w:r>
      <w:r>
        <w:rPr>
          <w:rFonts w:hint="eastAsia"/>
        </w:rPr>
        <w:t>如使用厦门大学私有</w:t>
      </w:r>
      <w:r>
        <w:rPr>
          <w:rFonts w:hint="eastAsia"/>
        </w:rPr>
        <w:t>Git</w:t>
      </w:r>
      <w:r>
        <w:rPr>
          <w:rFonts w:hint="eastAsia"/>
        </w:rPr>
        <w:t>服务，</w:t>
      </w:r>
      <w:r w:rsidRPr="000A6C1A">
        <w:rPr>
          <w:rFonts w:hint="eastAsia"/>
        </w:rPr>
        <w:t>应将</w:t>
      </w:r>
      <w:r w:rsidRPr="000A6C1A">
        <w:rPr>
          <w:rFonts w:hint="eastAsia"/>
        </w:rPr>
        <w:t>whuang</w:t>
      </w:r>
      <w:r w:rsidRPr="000A6C1A">
        <w:t>@xmu.edu.cn</w:t>
      </w:r>
      <w:r>
        <w:rPr>
          <w:rFonts w:hint="eastAsia"/>
        </w:rPr>
        <w:t>加入项目成员备查，本段话删除。）</w:t>
      </w:r>
      <w:permEnd w:id="805574634"/>
    </w:p>
    <w:p w14:paraId="4E8110C3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实验总结</w:t>
      </w:r>
    </w:p>
    <w:p w14:paraId="5E219C7B" w14:textId="77777777" w:rsidR="00F3723B" w:rsidRPr="00F3723B" w:rsidRDefault="00F3723B" w:rsidP="00F3723B">
      <w:pPr>
        <w:pStyle w:val="a0"/>
        <w:spacing w:before="120" w:after="120"/>
        <w:ind w:firstLine="480"/>
      </w:pPr>
      <w:permStart w:id="1266044928" w:edGrp="everyone"/>
      <w:r w:rsidRPr="00F3723B">
        <w:rPr>
          <w:rFonts w:hint="eastAsia"/>
        </w:rPr>
        <w:t>ftp</w:t>
      </w:r>
      <w:r w:rsidRPr="00F3723B">
        <w:rPr>
          <w:rFonts w:hint="eastAsia"/>
        </w:rPr>
        <w:t>搭建不顺利，原因是防火墙阻碍了访问</w:t>
      </w:r>
      <w:r w:rsidRPr="00F3723B">
        <w:rPr>
          <w:rFonts w:hint="eastAsia"/>
        </w:rPr>
        <w:t>ftp</w:t>
      </w:r>
      <w:r w:rsidRPr="00F3723B">
        <w:rPr>
          <w:rFonts w:hint="eastAsia"/>
        </w:rPr>
        <w:t>，使用不同的终端进行处理，最终实现可访问的</w:t>
      </w:r>
      <w:r w:rsidRPr="00F3723B">
        <w:rPr>
          <w:rFonts w:hint="eastAsia"/>
        </w:rPr>
        <w:t>ftp</w:t>
      </w:r>
      <w:r w:rsidRPr="00F3723B">
        <w:rPr>
          <w:rFonts w:hint="eastAsia"/>
        </w:rPr>
        <w:t>。</w:t>
      </w:r>
    </w:p>
    <w:p w14:paraId="4A7D00A9" w14:textId="77777777" w:rsidR="00F3723B" w:rsidRPr="00F3723B" w:rsidRDefault="00F3723B" w:rsidP="00F3723B">
      <w:pPr>
        <w:pStyle w:val="a0"/>
        <w:spacing w:before="120" w:after="120"/>
        <w:ind w:firstLine="480"/>
      </w:pPr>
      <w:r w:rsidRPr="00F3723B">
        <w:rPr>
          <w:rFonts w:hint="eastAsia"/>
        </w:rPr>
        <w:t>wireshark</w:t>
      </w:r>
      <w:r w:rsidRPr="00F3723B">
        <w:rPr>
          <w:rFonts w:hint="eastAsia"/>
        </w:rPr>
        <w:t>无法抓取本地报文，解决方法可以使用虚拟机也可以使用别的计算机对</w:t>
      </w:r>
      <w:r w:rsidRPr="00F3723B">
        <w:rPr>
          <w:rFonts w:hint="eastAsia"/>
        </w:rPr>
        <w:t>ftp</w:t>
      </w:r>
      <w:r w:rsidRPr="00F3723B">
        <w:rPr>
          <w:rFonts w:hint="eastAsia"/>
        </w:rPr>
        <w:t>进行访问。我和室友两人互相使用对方的</w:t>
      </w:r>
      <w:r w:rsidRPr="00F3723B">
        <w:rPr>
          <w:rFonts w:hint="eastAsia"/>
        </w:rPr>
        <w:t>ftp</w:t>
      </w:r>
      <w:r w:rsidRPr="00F3723B">
        <w:rPr>
          <w:rFonts w:hint="eastAsia"/>
        </w:rPr>
        <w:t>完成实验。</w:t>
      </w:r>
    </w:p>
    <w:p w14:paraId="388F3567" w14:textId="7670D1DD" w:rsidR="00F3723B" w:rsidRPr="00F3723B" w:rsidRDefault="00F3723B" w:rsidP="00F3723B">
      <w:pPr>
        <w:pStyle w:val="a0"/>
        <w:spacing w:before="120" w:after="120"/>
        <w:ind w:firstLine="480"/>
      </w:pPr>
      <w:r w:rsidRPr="00F3723B">
        <w:rPr>
          <w:rFonts w:hint="eastAsia"/>
        </w:rPr>
        <w:t>对于禁用网卡后仍然会收到很多数据包影响实验数据的整洁性，没有很好的解决方法，通过查阅资料发现可能是</w:t>
      </w:r>
      <w:r>
        <w:rPr>
          <w:rFonts w:hint="eastAsia"/>
        </w:rPr>
        <w:t>应用程序误发包</w:t>
      </w:r>
    </w:p>
    <w:permEnd w:id="1266044928"/>
    <w:p w14:paraId="486CE573" w14:textId="166FE7F0" w:rsidR="00361252" w:rsidRPr="00F3723B" w:rsidRDefault="00361252" w:rsidP="00361252">
      <w:pPr>
        <w:pStyle w:val="a0"/>
        <w:spacing w:before="120" w:after="120"/>
        <w:ind w:firstLine="480"/>
      </w:pPr>
    </w:p>
    <w:sectPr w:rsidR="00361252" w:rsidRPr="00F3723B" w:rsidSect="00020260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5738F" w14:textId="77777777" w:rsidR="00F7652D" w:rsidRDefault="00F7652D">
      <w:r>
        <w:separator/>
      </w:r>
    </w:p>
  </w:endnote>
  <w:endnote w:type="continuationSeparator" w:id="0">
    <w:p w14:paraId="3276ECBE" w14:textId="77777777" w:rsidR="00F7652D" w:rsidRDefault="00F7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4068" w14:textId="77777777"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74698" w14:textId="77777777" w:rsidR="00F7652D" w:rsidRDefault="00F7652D">
      <w:r>
        <w:separator/>
      </w:r>
    </w:p>
  </w:footnote>
  <w:footnote w:type="continuationSeparator" w:id="0">
    <w:p w14:paraId="446CA126" w14:textId="77777777" w:rsidR="00F7652D" w:rsidRDefault="00F76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AB78" w14:textId="77777777"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9485E"/>
    <w:multiLevelType w:val="hybridMultilevel"/>
    <w:tmpl w:val="616016CA"/>
    <w:lvl w:ilvl="0" w:tplc="1D4E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attachedTemplate r:id="rId1"/>
  <w:documentProtection w:edit="readOnly" w:formatting="1" w:enforcement="1" w:cryptProviderType="rsaAES" w:cryptAlgorithmClass="hash" w:cryptAlgorithmType="typeAny" w:cryptAlgorithmSid="14" w:cryptSpinCount="100000" w:hash="bKT+VRIiOQwWttRvHR6QIp2oy/SoXCcSH7qSf20aSOSnm69ga7mHiHeA6VMdhcv9KNz+fdyDhg80EdOBdQ9BaQ==" w:salt="Gnditbf+tE8oT/pFM4KRu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A6"/>
    <w:rsid w:val="000A6C1A"/>
    <w:rsid w:val="001B6A37"/>
    <w:rsid w:val="00205414"/>
    <w:rsid w:val="003150B4"/>
    <w:rsid w:val="00361252"/>
    <w:rsid w:val="0043397F"/>
    <w:rsid w:val="004A1066"/>
    <w:rsid w:val="00584474"/>
    <w:rsid w:val="006655AA"/>
    <w:rsid w:val="006E7238"/>
    <w:rsid w:val="008063D1"/>
    <w:rsid w:val="008710F5"/>
    <w:rsid w:val="00B02959"/>
    <w:rsid w:val="00E67485"/>
    <w:rsid w:val="00F3723B"/>
    <w:rsid w:val="00F7652D"/>
    <w:rsid w:val="00F9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CC6DA"/>
  <w15:chartTrackingRefBased/>
  <w15:docId w15:val="{EBA4F528-9DB6-40FA-B672-01825D4E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745;&#31639;&#26426;&#32593;&#32476;\&#35745;&#32593;&#23454;&#39564;\&#23454;&#39564;3\22920192204269_&#30707;&#20255;&#2342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22920192204269_石伟宁.dotx</Template>
  <TotalTime>11</TotalTime>
  <Pages>5</Pages>
  <Words>253</Words>
  <Characters>1443</Characters>
  <Application>Microsoft Office Word</Application>
  <DocSecurity>8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shiwn</dc:creator>
  <cp:keywords/>
  <dc:description/>
  <cp:lastModifiedBy>1316297992@qq.com</cp:lastModifiedBy>
  <cp:revision>3</cp:revision>
  <dcterms:created xsi:type="dcterms:W3CDTF">2021-04-13T10:03:00Z</dcterms:created>
  <dcterms:modified xsi:type="dcterms:W3CDTF">2021-04-13T10:16:00Z</dcterms:modified>
</cp:coreProperties>
</file>